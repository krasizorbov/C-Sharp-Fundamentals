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Default="00C52C5B" w:rsidP="00C52C5B">
      <w:proofErr w:type="spellStart"/>
      <w:r>
        <w:t>Problems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8" w:history="1">
        <w:r>
          <w:rPr>
            <w:rStyle w:val="Hyperlink"/>
          </w:rPr>
          <w:t>“</w:t>
        </w:r>
        <w:proofErr w:type="spellStart"/>
        <w:r>
          <w:rPr>
            <w:rStyle w:val="Hyperlink"/>
          </w:rPr>
          <w:t>Programming</w:t>
        </w:r>
        <w:proofErr w:type="spellEnd"/>
        <w:r>
          <w:rPr>
            <w:rStyle w:val="Hyperlink"/>
          </w:rPr>
          <w:t xml:space="preserve"> Fundamenta</w:t>
        </w:r>
        <w:r>
          <w:rPr>
            <w:rStyle w:val="Hyperlink"/>
          </w:rPr>
          <w:t>l</w:t>
        </w:r>
        <w:r>
          <w:rPr>
            <w:rStyle w:val="Hyperlink"/>
          </w:rPr>
          <w:t xml:space="preserve">s” </w:t>
        </w:r>
        <w:proofErr w:type="spellStart"/>
        <w:r>
          <w:rPr>
            <w:rStyle w:val="Hyperlink"/>
          </w:rPr>
          <w:t>course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p w:rsidR="00C52C5B" w:rsidRPr="00C52C5B" w:rsidRDefault="00C52C5B" w:rsidP="00C52C5B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9" w:history="1">
        <w:proofErr w:type="spellStart"/>
        <w:r w:rsidR="006B26C4">
          <w:rPr>
            <w:rStyle w:val="Hyperlink"/>
          </w:rPr>
          <w:t>Judge</w:t>
        </w:r>
        <w:proofErr w:type="spellEnd"/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some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take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getting the element from the text,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of the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).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Pr="00675307">
        <w:rPr>
          <w:rFonts w:asciiTheme="minorHAnsi" w:hAnsiTheme="minorHAnsi" w:cstheme="minorHAnsi"/>
          <w:lang w:val="en-US"/>
        </w:rPr>
        <w:t xml:space="preserve"> (the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Pr="00675307">
        <w:rPr>
          <w:rFonts w:asciiTheme="minorHAnsi" w:hAnsiTheme="minorHAnsi" w:cstheme="minorHAnsi"/>
          <w:lang w:val="en-US"/>
        </w:rPr>
        <w:t xml:space="preserve">)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>from the time so far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C52C5B">
        <w:rPr>
          <w:rFonts w:ascii="Consolas" w:hAnsi="Consolas" w:cstheme="minorHAnsi"/>
          <w:b/>
          <w:lang w:val="en-US"/>
        </w:rPr>
        <w:t>"The winner is {left/right} with total time: {total time}"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Write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</w:rPr>
        <w:t>program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which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reads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through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extracting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hidden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algorithm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to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implement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follows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proofErr w:type="spellStart"/>
      <w:r w:rsidRPr="00675307">
        <w:rPr>
          <w:rFonts w:asciiTheme="minorHAnsi" w:hAnsiTheme="minorHAnsi" w:cstheme="minorHAnsi"/>
        </w:rPr>
        <w:t>Let’s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 xml:space="preserve">”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example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store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somewhere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remove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operation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should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two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of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items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lastRenderedPageBreak/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Non-numbers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split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into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depending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whether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odd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index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Afterwards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iterate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over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both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then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store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Note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summed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go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process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look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aforementioned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Taken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Result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Skipped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just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console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Default="00C36B70" w:rsidP="00C36B70">
      <w:pPr>
        <w:pStyle w:val="Heading3"/>
      </w:pPr>
      <w:proofErr w:type="spellStart"/>
      <w:r>
        <w:t>Input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Default="00C36B70" w:rsidP="00C36B70">
      <w:pPr>
        <w:pStyle w:val="Heading3"/>
      </w:pPr>
      <w:proofErr w:type="spellStart"/>
      <w:r>
        <w:t>Output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decrypted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Default="00C36B70" w:rsidP="00C36B70">
      <w:pPr>
        <w:pStyle w:val="Heading3"/>
      </w:pPr>
      <w:proofErr w:type="spellStart"/>
      <w:r>
        <w:t>Constraints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count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input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always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be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contain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printable</w:t>
      </w:r>
      <w:proofErr w:type="spellEnd"/>
      <w:r w:rsidRPr="00675307">
        <w:rPr>
          <w:rFonts w:asciiTheme="minorHAnsi" w:hAnsiTheme="minorHAnsi" w:cstheme="minorHAnsi"/>
        </w:rPr>
        <w:t xml:space="preserve"> ASCII </w:t>
      </w:r>
      <w:proofErr w:type="spellStart"/>
      <w:r w:rsidRPr="00675307">
        <w:rPr>
          <w:rFonts w:asciiTheme="minorHAnsi" w:hAnsiTheme="minorHAnsi" w:cstheme="minorHAnsi"/>
        </w:rPr>
        <w:t>character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4C022E" w:rsidRDefault="00C36B70" w:rsidP="00C36B70">
      <w:pPr>
        <w:pStyle w:val="Heading3"/>
      </w:pPr>
      <w:proofErr w:type="spellStart"/>
      <w:r w:rsidRPr="004C022E">
        <w:t>Examples</w:t>
      </w:r>
      <w:proofErr w:type="spellEnd"/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Output</w:t>
            </w:r>
            <w:proofErr w:type="spellEnd"/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At the end there will always be a list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proofErr w:type="spellStart"/>
      <w:r>
        <w:t>Gabsy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Orgolt's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drummer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 –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9249BC">
        <w:rPr>
          <w:b/>
        </w:rPr>
        <w:t>different</w:t>
      </w:r>
      <w:proofErr w:type="spellEnd"/>
      <w:r w:rsidRPr="009249BC">
        <w:rPr>
          <w:b/>
        </w:rPr>
        <w:t xml:space="preserve"> </w:t>
      </w:r>
      <w:proofErr w:type="spellStart"/>
      <w:r w:rsidRPr="00B44EB4">
        <w:rPr>
          <w:b/>
        </w:rPr>
        <w:t>quality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drum`s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brakes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:rsidR="006848E5" w:rsidRDefault="006848E5" w:rsidP="006848E5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 w:rsidRPr="00DF2149">
        <w:t xml:space="preserve"> </w:t>
      </w:r>
      <w:proofErr w:type="spellStart"/>
      <w:r w:rsidRPr="00DF2149">
        <w:t>Gabsy's</w:t>
      </w:r>
      <w:proofErr w:type="spellEnd"/>
      <w:r w:rsidRPr="00B44EB4">
        <w:rPr>
          <w:b/>
        </w:rPr>
        <w:t xml:space="preserve"> </w:t>
      </w:r>
      <w:proofErr w:type="spellStart"/>
      <w:r w:rsidRPr="00B44EB4">
        <w:rPr>
          <w:b/>
        </w:rPr>
        <w:t>savings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 w:rsidRPr="00720CFA">
        <w:rPr>
          <w:b/>
        </w:rPr>
        <w:t>sequence</w:t>
      </w:r>
      <w:proofErr w:type="spellEnd"/>
      <w:r>
        <w:t xml:space="preserve"> </w:t>
      </w:r>
      <w:proofErr w:type="spellStart"/>
      <w:r w:rsidRPr="00DF2149">
        <w:rPr>
          <w:b/>
        </w:rPr>
        <w:t>of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i</w:t>
      </w:r>
      <w:r w:rsidRPr="00720CFA">
        <w:rPr>
          <w:b/>
        </w:rPr>
        <w:t>ntegers</w:t>
      </w:r>
      <w:proofErr w:type="spellEnd"/>
      <w:r>
        <w:rPr>
          <w:b/>
        </w:rPr>
        <w:t xml:space="preserve"> </w:t>
      </w:r>
      <w:proofErr w:type="spellStart"/>
      <w:r w:rsidRPr="00DF2149">
        <w:t>which</w:t>
      </w:r>
      <w:proofErr w:type="spellEnd"/>
      <w:r w:rsidRPr="00DF2149">
        <w:t xml:space="preserve"> </w:t>
      </w:r>
      <w:proofErr w:type="spellStart"/>
      <w:r w:rsidRPr="00DF2149">
        <w:t>represent</w:t>
      </w:r>
      <w:proofErr w:type="spellEnd"/>
      <w:r w:rsidRPr="00DF2149">
        <w:t xml:space="preserve"> </w:t>
      </w:r>
      <w:proofErr w:type="spellStart"/>
      <w:r w:rsidRPr="00DF2149"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 w:rsidRPr="00DF2149">
        <w:t>of</w:t>
      </w:r>
      <w:proofErr w:type="spellEnd"/>
      <w:r w:rsidRPr="00DF2149">
        <w:t xml:space="preserve"> </w:t>
      </w:r>
      <w:proofErr w:type="spellStart"/>
      <w:r w:rsidRPr="00DF2149">
        <w:t>each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>
        <w:rPr>
          <w:b/>
        </w:rPr>
        <w:t xml:space="preserve"> </w:t>
      </w:r>
      <w:proofErr w:type="spellStart"/>
      <w:r w:rsidRPr="00DF2149">
        <w:t>in</w:t>
      </w:r>
      <w:proofErr w:type="spellEnd"/>
      <w:r w:rsidRPr="00DF2149">
        <w:t xml:space="preserve"> </w:t>
      </w:r>
      <w:proofErr w:type="spellStart"/>
      <w:r w:rsidRPr="00DF2149">
        <w:t>Gabsy</w:t>
      </w:r>
      <w:r>
        <w:t>'</w:t>
      </w:r>
      <w:r w:rsidRPr="00DF2149">
        <w:t>s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 w:rsidRPr="00DF2149">
        <w:t xml:space="preserve"> </w:t>
      </w:r>
      <w:proofErr w:type="spellStart"/>
      <w:r w:rsidRPr="00DF2149">
        <w:t>set</w:t>
      </w:r>
      <w:proofErr w:type="spellEnd"/>
      <w:r>
        <w:t>.</w:t>
      </w:r>
    </w:p>
    <w:p w:rsidR="006848E5" w:rsidRDefault="006848E5" w:rsidP="006848E5"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>"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: </w:t>
      </w:r>
      <w:proofErr w:type="spellStart"/>
      <w:r w:rsidRPr="00DF2149"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hit</w:t>
      </w:r>
      <w:proofErr w:type="spellEnd"/>
      <w:r>
        <w:rPr>
          <w:b/>
        </w:rPr>
        <w:t xml:space="preserve"> </w:t>
      </w:r>
      <w:proofErr w:type="spellStart"/>
      <w:r w:rsidRPr="00D04A6E">
        <w:rPr>
          <w:b/>
        </w:rPr>
        <w:t>power</w:t>
      </w:r>
      <w:proofErr w:type="spellEnd"/>
      <w:r w:rsidRPr="00D04A6E">
        <w:rPr>
          <w:b/>
        </w:rPr>
        <w:t xml:space="preserve"> </w:t>
      </w:r>
      <w:proofErr w:type="spellStart"/>
      <w:r w:rsidRPr="00DF2149">
        <w:t>Gabsy</w:t>
      </w:r>
      <w:proofErr w:type="spellEnd"/>
      <w:r w:rsidRPr="00DF2149">
        <w:t xml:space="preserve"> </w:t>
      </w:r>
      <w:proofErr w:type="spellStart"/>
      <w:r w:rsidRPr="00DF2149">
        <w:t>applies</w:t>
      </w:r>
      <w:proofErr w:type="spellEnd"/>
      <w:r w:rsidRPr="00DF2149">
        <w:t xml:space="preserve"> </w:t>
      </w:r>
      <w:proofErr w:type="spellStart"/>
      <w:r w:rsidRPr="00D04A6E">
        <w:rPr>
          <w:b/>
        </w:rPr>
        <w:t>on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each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drum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 w:rsidRPr="00D04A6E">
        <w:rPr>
          <w:b/>
        </w:rP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:rsidR="006848E5" w:rsidRDefault="006848E5" w:rsidP="006848E5"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 w:rsidRPr="000C0CB8">
        <w:rPr>
          <w:b/>
        </w:rPr>
        <w:t>reaches</w:t>
      </w:r>
      <w:proofErr w:type="spellEnd"/>
      <w:r w:rsidRPr="000C0CB8">
        <w:rPr>
          <w:b/>
        </w:rPr>
        <w:t xml:space="preserve"> 0 </w:t>
      </w:r>
      <w:proofErr w:type="spellStart"/>
      <w:r>
        <w:rPr>
          <w:b/>
        </w:rPr>
        <w:t>quality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>.</w:t>
      </w:r>
      <w:r>
        <w:rPr>
          <w:b/>
        </w:rP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initia</w:t>
      </w:r>
      <w:r w:rsidRPr="00DF2149">
        <w:rPr>
          <w:b/>
        </w:rPr>
        <w:t>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</w:t>
      </w:r>
      <w:r w:rsidRPr="00DF2149">
        <w:rPr>
          <w:b/>
        </w:rPr>
        <w:t>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: {</w:t>
      </w:r>
      <w:proofErr w:type="spellStart"/>
      <w:r>
        <w:t>initialQuality</w:t>
      </w:r>
      <w:proofErr w:type="spellEnd"/>
      <w:r>
        <w:t xml:space="preserve">} * 3.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 w:rsidRPr="00D04A6E">
        <w:rPr>
          <w:b/>
        </w:rPr>
        <w:t>until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moment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she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can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no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longer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afford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D04A6E">
        <w:rPr>
          <w:b/>
        </w:rP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:rsidR="006848E5" w:rsidRPr="000C0CB8" w:rsidRDefault="006848E5" w:rsidP="006848E5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proofErr w:type="spellStart"/>
      <w:r w:rsidRPr="00A102EA"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F2149">
        <w:rPr>
          <w:b/>
        </w:rPr>
        <w:t>remaining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money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Gabsy's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rPr>
          <w:b/>
        </w:rPr>
        <w:t>integers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drum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 xml:space="preserve">,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  <w:bookmarkStart w:id="1" w:name="_GoBack"/>
      <w:bookmarkEnd w:id="1"/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BD" w:rsidRDefault="00D67ABD" w:rsidP="007F3EE4">
      <w:pPr>
        <w:spacing w:after="0" w:line="240" w:lineRule="auto"/>
      </w:pPr>
      <w:r>
        <w:separator/>
      </w:r>
    </w:p>
  </w:endnote>
  <w:endnote w:type="continuationSeparator" w:id="0">
    <w:p w:rsidR="00D67ABD" w:rsidRDefault="00D67ABD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 xml:space="preserve">Software </w:t>
                  </w:r>
                  <w:proofErr w:type="spellStart"/>
                  <w:r>
                    <w:rPr>
                      <w:rStyle w:val="Hyperlink"/>
                      <w:sz w:val="19"/>
                      <w:szCs w:val="19"/>
                    </w:rPr>
                    <w:t>University</w:t>
                  </w:r>
                  <w:proofErr w:type="spellEnd"/>
                  <w:r>
                    <w:rPr>
                      <w:rStyle w:val="Hyperlink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sz w:val="19"/>
                      <w:szCs w:val="19"/>
                    </w:rPr>
                    <w:t>Foundation</w:t>
                  </w:r>
                  <w:proofErr w:type="spellEnd"/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the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Page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of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BD" w:rsidRDefault="00D67ABD" w:rsidP="007F3EE4">
      <w:pPr>
        <w:spacing w:after="0" w:line="240" w:lineRule="auto"/>
      </w:pPr>
      <w:r>
        <w:separator/>
      </w:r>
    </w:p>
  </w:footnote>
  <w:footnote w:type="continuationSeparator" w:id="0">
    <w:p w:rsidR="00D67ABD" w:rsidRDefault="00D67ABD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E2E2B"/>
    <w:rsid w:val="000F74CE"/>
    <w:rsid w:val="00141DF1"/>
    <w:rsid w:val="001437B7"/>
    <w:rsid w:val="00143B1A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61FD"/>
    <w:rsid w:val="005B02F3"/>
    <w:rsid w:val="005B66A6"/>
    <w:rsid w:val="00675307"/>
    <w:rsid w:val="006848E5"/>
    <w:rsid w:val="006B26C4"/>
    <w:rsid w:val="006B5F7E"/>
    <w:rsid w:val="007B16A1"/>
    <w:rsid w:val="007F3EE4"/>
    <w:rsid w:val="008620C0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403D2"/>
    <w:rsid w:val="00A55414"/>
    <w:rsid w:val="00A57D15"/>
    <w:rsid w:val="00AA29C0"/>
    <w:rsid w:val="00AF6BA1"/>
    <w:rsid w:val="00B631F3"/>
    <w:rsid w:val="00BB10E0"/>
    <w:rsid w:val="00C36B70"/>
    <w:rsid w:val="00C52C5B"/>
    <w:rsid w:val="00C67CFA"/>
    <w:rsid w:val="00C966BA"/>
    <w:rsid w:val="00D55605"/>
    <w:rsid w:val="00D67ABD"/>
    <w:rsid w:val="00D86FC8"/>
    <w:rsid w:val="00DA425C"/>
    <w:rsid w:val="00DB58DB"/>
    <w:rsid w:val="00DD5730"/>
    <w:rsid w:val="00DF3B51"/>
    <w:rsid w:val="00E01470"/>
    <w:rsid w:val="00E91C91"/>
    <w:rsid w:val="00EB7EC9"/>
    <w:rsid w:val="00F44A6D"/>
    <w:rsid w:val="00F63C78"/>
    <w:rsid w:val="00F77E4D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BD27-93A6-4A09-B1DC-79F2858F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1478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 mcvetanova.petrova</cp:lastModifiedBy>
  <cp:revision>17</cp:revision>
  <dcterms:created xsi:type="dcterms:W3CDTF">2018-07-01T18:56:00Z</dcterms:created>
  <dcterms:modified xsi:type="dcterms:W3CDTF">2019-01-21T13:06:00Z</dcterms:modified>
  <cp:category>programming, education, software engineering, software development</cp:category>
</cp:coreProperties>
</file>